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3E" w:rsidRDefault="00531E3E">
      <w:pPr>
        <w:rPr>
          <w:sz w:val="20"/>
        </w:rPr>
      </w:pPr>
    </w:p>
    <w:p w:rsidR="00531E3E" w:rsidRDefault="00531E3E">
      <w:pPr>
        <w:rPr>
          <w:sz w:val="20"/>
        </w:rPr>
        <w:sectPr w:rsidR="00531E3E">
          <w:headerReference w:type="default" r:id="rId8"/>
          <w:footerReference w:type="default" r:id="rId9"/>
          <w:pgSz w:w="12240" w:h="15840" w:code="1"/>
          <w:pgMar w:top="1080" w:right="1440" w:bottom="907" w:left="1080" w:header="1080" w:footer="907" w:gutter="0"/>
          <w:paperSrc w:first="263"/>
          <w:cols w:space="720"/>
          <w:docGrid w:linePitch="360"/>
        </w:sectPr>
      </w:pPr>
    </w:p>
    <w:p w:rsidR="00B81CF9" w:rsidRDefault="00B81CF9" w:rsidP="003A07A2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B81CF9" w:rsidRDefault="00B81CF9" w:rsidP="003A07A2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B81CF9" w:rsidRDefault="00B81CF9" w:rsidP="003A07A2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531E3E" w:rsidRDefault="003A07A2" w:rsidP="003A07A2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 w:rsidR="00E6579D">
        <w:rPr>
          <w:rFonts w:ascii="Arial" w:hAnsi="Arial" w:cs="Arial"/>
        </w:rPr>
        <w:t>Campus Partners</w:t>
      </w:r>
    </w:p>
    <w:p w:rsidR="00531E3E" w:rsidRDefault="00531E3E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531E3E" w:rsidRDefault="00531E3E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5C4CFC">
        <w:rPr>
          <w:rFonts w:ascii="Arial" w:hAnsi="Arial" w:cs="Arial"/>
        </w:rPr>
        <w:t xml:space="preserve"> </w:t>
      </w:r>
      <w:r w:rsidR="00C45007">
        <w:rPr>
          <w:rFonts w:ascii="Arial" w:hAnsi="Arial" w:cs="Arial"/>
        </w:rPr>
        <w:t xml:space="preserve">Tiara Nibbs, Student Organization Development      </w:t>
      </w:r>
    </w:p>
    <w:p w:rsidR="00531E3E" w:rsidRDefault="00531E3E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531E3E" w:rsidRDefault="00B77C7C" w:rsidP="00A72677">
      <w:pPr>
        <w:pStyle w:val="Header"/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RE:</w:t>
      </w:r>
      <w:r>
        <w:rPr>
          <w:rFonts w:ascii="Arial" w:hAnsi="Arial" w:cs="Arial"/>
        </w:rPr>
        <w:tab/>
      </w:r>
      <w:r w:rsidR="001956A8">
        <w:rPr>
          <w:rFonts w:ascii="Arial" w:hAnsi="Arial" w:cs="Arial"/>
        </w:rPr>
        <w:tab/>
      </w:r>
      <w:r w:rsidR="00C45007">
        <w:rPr>
          <w:rFonts w:ascii="Arial" w:hAnsi="Arial" w:cs="Arial"/>
        </w:rPr>
        <w:t xml:space="preserve">New </w:t>
      </w:r>
      <w:r w:rsidR="00A843A1">
        <w:rPr>
          <w:rFonts w:ascii="Arial" w:hAnsi="Arial" w:cs="Arial"/>
        </w:rPr>
        <w:t>Student Organization</w:t>
      </w:r>
      <w:r w:rsidR="00A72677">
        <w:rPr>
          <w:rFonts w:ascii="Arial" w:hAnsi="Arial" w:cs="Arial"/>
        </w:rPr>
        <w:tab/>
      </w:r>
      <w:r w:rsidR="00A72677">
        <w:rPr>
          <w:rFonts w:ascii="Arial" w:hAnsi="Arial" w:cs="Arial"/>
        </w:rPr>
        <w:tab/>
      </w:r>
      <w:r w:rsidR="00A72677">
        <w:rPr>
          <w:rFonts w:ascii="Arial" w:hAnsi="Arial" w:cs="Arial"/>
        </w:rPr>
        <w:tab/>
      </w:r>
    </w:p>
    <w:p w:rsidR="00531E3E" w:rsidRDefault="00531E3E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216959" w:rsidRDefault="00FA16CE" w:rsidP="00216959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 w:rsidR="0090140B">
        <w:rPr>
          <w:rFonts w:ascii="Arial" w:hAnsi="Arial" w:cs="Arial"/>
        </w:rPr>
        <w:t>November 13</w:t>
      </w:r>
      <w:r w:rsidR="00D72731">
        <w:rPr>
          <w:rFonts w:ascii="Arial" w:hAnsi="Arial" w:cs="Arial"/>
        </w:rPr>
        <w:t>, 2013</w:t>
      </w:r>
    </w:p>
    <w:p w:rsidR="006B3E04" w:rsidRDefault="006B3E04" w:rsidP="00216959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2B61CA" w:rsidRDefault="002B61CA" w:rsidP="00216959">
      <w:pPr>
        <w:pStyle w:val="Header"/>
        <w:tabs>
          <w:tab w:val="clear" w:pos="4320"/>
          <w:tab w:val="clear" w:pos="8640"/>
        </w:tabs>
        <w:ind w:left="1440" w:hanging="1440"/>
        <w:rPr>
          <w:rFonts w:ascii="Arial" w:hAnsi="Arial" w:cs="Arial"/>
        </w:rPr>
      </w:pPr>
    </w:p>
    <w:p w:rsidR="00012208" w:rsidRDefault="0001220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B05683" w:rsidRPr="00275AE8" w:rsidRDefault="0090140B" w:rsidP="00033B6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Purdue Hackers</w:t>
      </w:r>
      <w:r w:rsidR="00D72731">
        <w:rPr>
          <w:rFonts w:ascii="Arial" w:hAnsi="Arial" w:cs="Arial"/>
          <w:b/>
        </w:rPr>
        <w:t xml:space="preserve"> </w:t>
      </w:r>
      <w:r w:rsidR="00C45007" w:rsidRPr="00C45007">
        <w:rPr>
          <w:rFonts w:ascii="Arial" w:hAnsi="Arial" w:cs="Arial"/>
        </w:rPr>
        <w:t>is</w:t>
      </w:r>
      <w:r w:rsidR="00C45007">
        <w:rPr>
          <w:rFonts w:ascii="Arial" w:hAnsi="Arial" w:cs="Arial"/>
          <w:b/>
        </w:rPr>
        <w:t xml:space="preserve"> </w:t>
      </w:r>
      <w:r w:rsidR="0058663D">
        <w:rPr>
          <w:rFonts w:ascii="Arial" w:hAnsi="Arial" w:cs="Arial"/>
        </w:rPr>
        <w:t>a</w:t>
      </w:r>
      <w:r w:rsidR="001D10E2">
        <w:rPr>
          <w:rFonts w:ascii="Arial" w:hAnsi="Arial" w:cs="Arial"/>
        </w:rPr>
        <w:t xml:space="preserve"> </w:t>
      </w:r>
      <w:r w:rsidR="00C45007">
        <w:rPr>
          <w:rFonts w:ascii="Arial" w:hAnsi="Arial" w:cs="Arial"/>
        </w:rPr>
        <w:t xml:space="preserve">new </w:t>
      </w:r>
      <w:r w:rsidR="001D10E2">
        <w:rPr>
          <w:rFonts w:ascii="Arial" w:hAnsi="Arial" w:cs="Arial"/>
        </w:rPr>
        <w:t xml:space="preserve">recognized student organization that </w:t>
      </w:r>
      <w:r w:rsidR="00531E3E">
        <w:rPr>
          <w:rFonts w:ascii="Arial" w:hAnsi="Arial" w:cs="Arial"/>
        </w:rPr>
        <w:t xml:space="preserve">is entitled to all the privileges of </w:t>
      </w:r>
      <w:r w:rsidR="00DA3D1E">
        <w:rPr>
          <w:rFonts w:ascii="Arial" w:hAnsi="Arial" w:cs="Arial"/>
        </w:rPr>
        <w:t>recognition.</w:t>
      </w:r>
      <w:r w:rsidR="005C6B8E">
        <w:rPr>
          <w:rFonts w:ascii="Arial" w:hAnsi="Arial" w:cs="Arial"/>
        </w:rPr>
        <w:t xml:space="preserve">  </w:t>
      </w:r>
    </w:p>
    <w:p w:rsidR="00012208" w:rsidRDefault="00012208" w:rsidP="000822B1">
      <w:pPr>
        <w:pStyle w:val="Header"/>
        <w:tabs>
          <w:tab w:val="clear" w:pos="4320"/>
          <w:tab w:val="clear" w:pos="8640"/>
          <w:tab w:val="left" w:pos="3240"/>
        </w:tabs>
        <w:rPr>
          <w:rFonts w:ascii="Arial" w:hAnsi="Arial" w:cs="Arial"/>
        </w:rPr>
      </w:pPr>
    </w:p>
    <w:p w:rsidR="00177C14" w:rsidRDefault="00177C14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:rsidR="00531E3E" w:rsidRDefault="00134626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C0D44">
        <w:rPr>
          <w:rFonts w:ascii="Arial" w:hAnsi="Arial" w:cs="Arial"/>
          <w:b/>
          <w:bCs/>
        </w:rPr>
        <w:tab/>
      </w:r>
      <w:r w:rsidR="0067099C">
        <w:rPr>
          <w:rFonts w:ascii="Arial" w:hAnsi="Arial" w:cs="Arial"/>
          <w:b/>
          <w:bCs/>
        </w:rPr>
        <w:t>T</w:t>
      </w:r>
      <w:r w:rsidR="00531E3E">
        <w:rPr>
          <w:rFonts w:ascii="Arial" w:hAnsi="Arial" w:cs="Arial"/>
          <w:b/>
          <w:bCs/>
        </w:rPr>
        <w:t>REASURER</w:t>
      </w:r>
    </w:p>
    <w:p w:rsidR="003553DD" w:rsidRDefault="0090140B" w:rsidP="00B43321">
      <w:pPr>
        <w:pStyle w:val="Header"/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Luke Walsh</w:t>
      </w:r>
      <w:r w:rsidR="0023578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Grant </w:t>
      </w:r>
      <w:proofErr w:type="spellStart"/>
      <w:r>
        <w:rPr>
          <w:rFonts w:ascii="Arial" w:hAnsi="Arial" w:cs="Arial"/>
        </w:rPr>
        <w:t>Gumina</w:t>
      </w:r>
      <w:proofErr w:type="spellEnd"/>
    </w:p>
    <w:p w:rsidR="00092728" w:rsidRDefault="0090140B" w:rsidP="00B43321">
      <w:pPr>
        <w:pStyle w:val="Header"/>
        <w:tabs>
          <w:tab w:val="left" w:pos="4320"/>
        </w:tabs>
      </w:pPr>
      <w:hyperlink r:id="rId10" w:history="1">
        <w:r w:rsidRPr="00703236">
          <w:rPr>
            <w:rStyle w:val="Hyperlink"/>
          </w:rPr>
          <w:t>lukewalsh@purdue.edu</w:t>
        </w:r>
      </w:hyperlink>
      <w:r w:rsidR="00C45007">
        <w:tab/>
      </w:r>
      <w:hyperlink r:id="rId11" w:history="1">
        <w:r w:rsidRPr="00703236">
          <w:rPr>
            <w:rStyle w:val="Hyperlink"/>
          </w:rPr>
          <w:t>gumina@purdue.edu</w:t>
        </w:r>
      </w:hyperlink>
      <w:r w:rsidR="00C45007">
        <w:tab/>
      </w:r>
      <w:hyperlink r:id="rId12" w:history="1"/>
      <w:r w:rsidR="00E362BF">
        <w:tab/>
      </w:r>
      <w:r w:rsidR="00FE3E34">
        <w:tab/>
      </w:r>
    </w:p>
    <w:p w:rsidR="00335B99" w:rsidRDefault="00335B99" w:rsidP="00B43321">
      <w:pPr>
        <w:pStyle w:val="Header"/>
        <w:tabs>
          <w:tab w:val="left" w:pos="4320"/>
        </w:tabs>
        <w:rPr>
          <w:rFonts w:ascii="Arial" w:hAnsi="Arial" w:cs="Arial"/>
        </w:rPr>
      </w:pPr>
    </w:p>
    <w:p w:rsidR="00335B99" w:rsidRDefault="00335B99" w:rsidP="00B43321">
      <w:pPr>
        <w:pStyle w:val="Header"/>
        <w:tabs>
          <w:tab w:val="left" w:pos="4320"/>
        </w:tabs>
        <w:rPr>
          <w:rFonts w:ascii="Arial" w:hAnsi="Arial" w:cs="Arial"/>
        </w:rPr>
      </w:pPr>
    </w:p>
    <w:p w:rsidR="00723CB7" w:rsidRDefault="00275AE8" w:rsidP="00B43321">
      <w:pPr>
        <w:pStyle w:val="Header"/>
        <w:tabs>
          <w:tab w:val="left" w:pos="4320"/>
        </w:tabs>
        <w:rPr>
          <w:rFonts w:ascii="Arial" w:hAnsi="Arial" w:cs="Arial"/>
        </w:rPr>
      </w:pPr>
      <w:r>
        <w:rPr>
          <w:bCs/>
        </w:rPr>
        <w:tab/>
      </w:r>
      <w:r w:rsidR="00066D91">
        <w:rPr>
          <w:bCs/>
        </w:rPr>
        <w:tab/>
      </w:r>
      <w:r w:rsidR="00723CB7">
        <w:rPr>
          <w:bCs/>
        </w:rPr>
        <w:tab/>
      </w:r>
    </w:p>
    <w:p w:rsidR="00192E54" w:rsidRDefault="007D390C" w:rsidP="002173E0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ADVISOR</w:t>
      </w:r>
      <w:r w:rsidR="00B339B1">
        <w:rPr>
          <w:rFonts w:ascii="Arial" w:hAnsi="Arial" w:cs="Arial"/>
          <w:b/>
          <w:bCs/>
        </w:rPr>
        <w:t>(S)</w:t>
      </w:r>
      <w:r w:rsidR="00E65D18">
        <w:rPr>
          <w:rFonts w:ascii="Arial" w:hAnsi="Arial" w:cs="Arial"/>
          <w:b/>
          <w:bCs/>
        </w:rPr>
        <w:tab/>
      </w:r>
      <w:r w:rsidR="00E65D18">
        <w:rPr>
          <w:rFonts w:ascii="Arial" w:hAnsi="Arial" w:cs="Arial"/>
          <w:b/>
          <w:bCs/>
        </w:rPr>
        <w:tab/>
      </w:r>
      <w:r w:rsidR="00E65D18">
        <w:rPr>
          <w:rFonts w:ascii="Arial" w:hAnsi="Arial" w:cs="Arial"/>
          <w:b/>
          <w:bCs/>
        </w:rPr>
        <w:tab/>
      </w:r>
      <w:r w:rsidR="00E65D18">
        <w:rPr>
          <w:rFonts w:ascii="Arial" w:hAnsi="Arial" w:cs="Arial"/>
          <w:b/>
          <w:bCs/>
        </w:rPr>
        <w:tab/>
      </w:r>
      <w:r w:rsidR="00AB256A">
        <w:rPr>
          <w:rFonts w:ascii="Arial" w:hAnsi="Arial" w:cs="Arial"/>
          <w:b/>
          <w:bCs/>
        </w:rPr>
        <w:tab/>
      </w:r>
    </w:p>
    <w:p w:rsidR="00A478D9" w:rsidRDefault="0090140B" w:rsidP="006E3A23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Niklas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Elmqvist</w:t>
      </w:r>
      <w:proofErr w:type="spellEnd"/>
    </w:p>
    <w:bookmarkStart w:id="0" w:name="_GoBack"/>
    <w:bookmarkEnd w:id="0"/>
    <w:p w:rsidR="00E362BF" w:rsidRDefault="00A31F21" w:rsidP="006E3A23">
      <w:pPr>
        <w:pStyle w:val="Header"/>
        <w:tabs>
          <w:tab w:val="clear" w:pos="4320"/>
          <w:tab w:val="clear" w:pos="8640"/>
        </w:tabs>
      </w:pPr>
      <w:r>
        <w:fldChar w:fldCharType="begin"/>
      </w:r>
      <w:r>
        <w:instrText xml:space="preserve"> HYPERLINK "mailto:</w:instrText>
      </w:r>
      <w:r w:rsidRPr="00A31F21">
        <w:instrText>elm@purdue.edu</w:instrText>
      </w:r>
      <w:r>
        <w:instrText xml:space="preserve">" </w:instrText>
      </w:r>
      <w:r>
        <w:fldChar w:fldCharType="separate"/>
      </w:r>
      <w:r w:rsidRPr="00703236">
        <w:rPr>
          <w:rStyle w:val="Hyperlink"/>
        </w:rPr>
        <w:t>elm@purdue.edu</w:t>
      </w:r>
      <w:r>
        <w:fldChar w:fldCharType="end"/>
      </w:r>
    </w:p>
    <w:p w:rsidR="003553DD" w:rsidRDefault="004920FA" w:rsidP="006E3A23">
      <w:pPr>
        <w:pStyle w:val="Header"/>
        <w:tabs>
          <w:tab w:val="clear" w:pos="4320"/>
          <w:tab w:val="clear" w:pos="8640"/>
        </w:tabs>
      </w:pPr>
      <w:r>
        <w:tab/>
      </w:r>
    </w:p>
    <w:p w:rsidR="00BE28CC" w:rsidRDefault="00BE28CC" w:rsidP="006E3A23">
      <w:pPr>
        <w:pStyle w:val="Header"/>
        <w:tabs>
          <w:tab w:val="clear" w:pos="4320"/>
          <w:tab w:val="clear" w:pos="8640"/>
        </w:tabs>
      </w:pPr>
    </w:p>
    <w:p w:rsidR="000F1307" w:rsidRDefault="000F1307" w:rsidP="006E3A23">
      <w:pPr>
        <w:pStyle w:val="Header"/>
        <w:tabs>
          <w:tab w:val="clear" w:pos="4320"/>
          <w:tab w:val="clear" w:pos="8640"/>
        </w:tabs>
      </w:pPr>
    </w:p>
    <w:p w:rsidR="00D43656" w:rsidRPr="00D43656" w:rsidRDefault="00D43656" w:rsidP="006E3A23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3553DD" w:rsidRDefault="00CC2255" w:rsidP="006E3A23">
      <w:pPr>
        <w:pStyle w:val="Header"/>
        <w:tabs>
          <w:tab w:val="clear" w:pos="4320"/>
          <w:tab w:val="clear" w:pos="8640"/>
        </w:tabs>
      </w:pPr>
      <w:r>
        <w:t xml:space="preserve">   </w:t>
      </w:r>
    </w:p>
    <w:p w:rsidR="00A478D9" w:rsidRDefault="00A478D9" w:rsidP="006E3A23">
      <w:pPr>
        <w:pStyle w:val="Header"/>
        <w:tabs>
          <w:tab w:val="clear" w:pos="4320"/>
          <w:tab w:val="clear" w:pos="8640"/>
        </w:tabs>
      </w:pPr>
    </w:p>
    <w:p w:rsidR="00A478D9" w:rsidRDefault="00A478D9" w:rsidP="006E3A23">
      <w:pPr>
        <w:pStyle w:val="Header"/>
        <w:tabs>
          <w:tab w:val="clear" w:pos="4320"/>
          <w:tab w:val="clear" w:pos="8640"/>
        </w:tabs>
      </w:pPr>
    </w:p>
    <w:p w:rsidR="003553DD" w:rsidRDefault="003553DD" w:rsidP="006E3A23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3553DD" w:rsidSect="00EF038B">
      <w:type w:val="continuous"/>
      <w:pgSz w:w="12240" w:h="15840" w:code="1"/>
      <w:pgMar w:top="1296" w:right="1440" w:bottom="720" w:left="1440" w:header="720" w:footer="720" w:gutter="0"/>
      <w:paperSrc w:first="263" w:other="2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55" w:rsidRDefault="00CC2255">
      <w:r>
        <w:separator/>
      </w:r>
    </w:p>
  </w:endnote>
  <w:endnote w:type="continuationSeparator" w:id="0">
    <w:p w:rsidR="00CC2255" w:rsidRDefault="00CC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55" w:rsidRDefault="00CC2255">
    <w:pPr>
      <w:pStyle w:val="Footer"/>
      <w:tabs>
        <w:tab w:val="center" w:pos="1440"/>
      </w:tabs>
      <w:rPr>
        <w:rFonts w:ascii="Arial Narrow" w:hAnsi="Arial Narrow"/>
        <w:sz w:val="16"/>
      </w:rPr>
    </w:pPr>
    <w:r>
      <w:rPr>
        <w:rFonts w:ascii="Arial Narrow" w:hAnsi="Arial Narrow" w:cs="Arial"/>
        <w:sz w:val="16"/>
      </w:rPr>
      <w:tab/>
    </w:r>
    <w:r>
      <w:rPr>
        <w:rFonts w:ascii="Arial Narrow" w:hAnsi="Arial Narrow"/>
        <w:sz w:val="16"/>
        <w:u w:val="single"/>
      </w:rPr>
      <w:tab/>
    </w:r>
    <w:r>
      <w:rPr>
        <w:rFonts w:ascii="Arial Narrow" w:hAnsi="Arial Narrow"/>
        <w:sz w:val="16"/>
        <w:u w:val="single"/>
      </w:rPr>
      <w:tab/>
    </w:r>
    <w:r>
      <w:rPr>
        <w:rFonts w:ascii="Arial Narrow" w:hAnsi="Arial Narrow"/>
        <w:sz w:val="16"/>
        <w:u w:val="single"/>
      </w:rPr>
      <w:tab/>
    </w:r>
  </w:p>
  <w:p w:rsidR="00CC2255" w:rsidRDefault="00CC2255">
    <w:pPr>
      <w:pStyle w:val="Footer"/>
      <w:tabs>
        <w:tab w:val="left" w:pos="1440"/>
        <w:tab w:val="left" w:pos="4320"/>
      </w:tabs>
      <w:rPr>
        <w:rFonts w:ascii="Arial" w:hAnsi="Arial" w:cs="Arial"/>
        <w:sz w:val="16"/>
      </w:rPr>
    </w:pPr>
    <w:r>
      <w:rPr>
        <w:rFonts w:ascii="Arial Narrow" w:hAnsi="Arial Narrow"/>
        <w:sz w:val="16"/>
      </w:rPr>
      <w:tab/>
    </w:r>
    <w:proofErr w:type="spellStart"/>
    <w:r>
      <w:rPr>
        <w:rFonts w:ascii="Arial" w:hAnsi="Arial" w:cs="Arial"/>
        <w:sz w:val="16"/>
      </w:rPr>
      <w:t>Schleman</w:t>
    </w:r>
    <w:proofErr w:type="spellEnd"/>
    <w:r>
      <w:rPr>
        <w:rFonts w:ascii="Arial" w:hAnsi="Arial" w:cs="Arial"/>
        <w:sz w:val="16"/>
      </w:rPr>
      <w:t xml:space="preserve"> Hall of Student Services, Room 250 ■ </w:t>
    </w:r>
    <w:smartTag w:uri="urn:schemas-microsoft-com:office:smarttags" w:element="Street">
      <w:smartTag w:uri="urn:schemas-microsoft-com:office:smarttags" w:element="address">
        <w:r>
          <w:rPr>
            <w:rFonts w:ascii="Arial" w:hAnsi="Arial" w:cs="Arial"/>
            <w:sz w:val="16"/>
          </w:rPr>
          <w:t>475 Stadium Mall Drive</w:t>
        </w:r>
      </w:smartTag>
    </w:smartTag>
    <w:r>
      <w:rPr>
        <w:rFonts w:ascii="Arial" w:hAnsi="Arial" w:cs="Arial"/>
        <w:sz w:val="16"/>
      </w:rPr>
      <w:t xml:space="preserve"> ■ </w:t>
    </w:r>
    <w:smartTag w:uri="urn:schemas-microsoft-com:office:smarttags" w:element="place">
      <w:smartTag w:uri="urn:schemas-microsoft-com:office:smarttags" w:element="City">
        <w:r>
          <w:rPr>
            <w:rFonts w:ascii="Arial" w:hAnsi="Arial" w:cs="Arial"/>
            <w:sz w:val="16"/>
          </w:rPr>
          <w:t>West Lafayette</w:t>
        </w:r>
      </w:smartTag>
      <w:r>
        <w:rPr>
          <w:rFonts w:ascii="Arial" w:hAnsi="Arial" w:cs="Arial"/>
          <w:sz w:val="16"/>
        </w:rPr>
        <w:t xml:space="preserve">, </w:t>
      </w:r>
      <w:smartTag w:uri="urn:schemas-microsoft-com:office:smarttags" w:element="State">
        <w:r>
          <w:rPr>
            <w:rFonts w:ascii="Arial" w:hAnsi="Arial" w:cs="Arial"/>
            <w:sz w:val="16"/>
          </w:rPr>
          <w:t>IN</w:t>
        </w:r>
      </w:smartTag>
      <w:r>
        <w:rPr>
          <w:rFonts w:ascii="Arial" w:hAnsi="Arial" w:cs="Arial"/>
          <w:sz w:val="16"/>
        </w:rPr>
        <w:t xml:space="preserve"> </w:t>
      </w:r>
      <w:smartTag w:uri="urn:schemas-microsoft-com:office:smarttags" w:element="PostalCode">
        <w:r>
          <w:rPr>
            <w:rFonts w:ascii="Arial" w:hAnsi="Arial" w:cs="Arial"/>
            <w:sz w:val="16"/>
          </w:rPr>
          <w:t>47907-2050</w:t>
        </w:r>
      </w:smartTag>
    </w:smartTag>
  </w:p>
  <w:p w:rsidR="00CC2255" w:rsidRDefault="00CC2255">
    <w:pPr>
      <w:pStyle w:val="Footer"/>
      <w:tabs>
        <w:tab w:val="left" w:pos="1440"/>
        <w:tab w:val="left" w:pos="43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  <w:t xml:space="preserve">(765) 494-1231 ■ TTY: (765) 494-1239 ■ Fax: (765) 496-1902 ■ </w:t>
    </w:r>
    <w:hyperlink r:id="rId1" w:history="1">
      <w:r>
        <w:rPr>
          <w:rStyle w:val="Hyperlink"/>
          <w:rFonts w:ascii="Arial" w:hAnsi="Arial" w:cs="Arial"/>
          <w:color w:val="auto"/>
          <w:sz w:val="16"/>
          <w:u w:val="none"/>
        </w:rPr>
        <w:t>sao@purdue.edu</w:t>
      </w:r>
    </w:hyperlink>
    <w:r>
      <w:rPr>
        <w:rFonts w:ascii="Arial" w:hAnsi="Arial" w:cs="Arial"/>
        <w:sz w:val="16"/>
      </w:rPr>
      <w:t xml:space="preserve"> ■ URL: www.purdue.edu/odos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55" w:rsidRDefault="00CC2255">
      <w:r>
        <w:separator/>
      </w:r>
    </w:p>
  </w:footnote>
  <w:footnote w:type="continuationSeparator" w:id="0">
    <w:p w:rsidR="00CC2255" w:rsidRDefault="00CC2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55" w:rsidRDefault="00CC2255">
    <w:pPr>
      <w:pStyle w:val="Header"/>
      <w:rPr>
        <w:rFonts w:ascii="Arial Narrow" w:hAnsi="Arial Narrow"/>
        <w:sz w:val="20"/>
      </w:rPr>
    </w:pPr>
    <w:r>
      <w:rPr>
        <w:noProof/>
      </w:rPr>
      <w:drawing>
        <wp:inline distT="0" distB="0" distL="0" distR="0">
          <wp:extent cx="2057400" cy="647700"/>
          <wp:effectExtent l="19050" t="0" r="0" b="0"/>
          <wp:docPr id="1" name="Picture 1" descr="PU_signature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_signature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</w:t>
    </w:r>
    <w:r>
      <w:rPr>
        <w:rFonts w:ascii="Arial Narrow" w:hAnsi="Arial Narrow"/>
        <w:sz w:val="18"/>
      </w:rPr>
      <w:t>OFFICE OF THE DEAN OF STUDENTS</w:t>
    </w:r>
    <w:r>
      <w:rPr>
        <w:rFonts w:ascii="Arial Narrow" w:hAnsi="Arial Narrow"/>
        <w:sz w:val="20"/>
      </w:rPr>
      <w:t xml:space="preserve"> </w:t>
    </w:r>
  </w:p>
  <w:p w:rsidR="00CC2255" w:rsidRDefault="00CC2255">
    <w:pPr>
      <w:pStyle w:val="Header"/>
    </w:pPr>
    <w:r>
      <w:rPr>
        <w:rFonts w:ascii="Arial Narrow" w:hAnsi="Arial Narrow"/>
        <w:sz w:val="20"/>
      </w:rPr>
      <w:tab/>
      <w:t xml:space="preserve">                                                                                                </w:t>
    </w:r>
    <w:r>
      <w:rPr>
        <w:i/>
        <w:iCs/>
        <w:sz w:val="18"/>
      </w:rPr>
      <w:t>Student Activities and Organizations</w:t>
    </w:r>
    <w:r>
      <w:rPr>
        <w:rFonts w:ascii="Arial Narrow" w:hAnsi="Arial Narrow"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F84"/>
    <w:multiLevelType w:val="multilevel"/>
    <w:tmpl w:val="29D40166"/>
    <w:lvl w:ilvl="0">
      <w:start w:val="420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8220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">
    <w:nsid w:val="0C960E5E"/>
    <w:multiLevelType w:val="multilevel"/>
    <w:tmpl w:val="D206BA72"/>
    <w:lvl w:ilvl="0">
      <w:start w:val="496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4881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2">
    <w:nsid w:val="0FEE4109"/>
    <w:multiLevelType w:val="multilevel"/>
    <w:tmpl w:val="6FCA120A"/>
    <w:lvl w:ilvl="0">
      <w:start w:val="630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347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9721"/>
      <w:numFmt w:val="decimal"/>
      <w:lvlText w:val="%1-%2-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3">
    <w:nsid w:val="427E1E50"/>
    <w:multiLevelType w:val="multilevel"/>
    <w:tmpl w:val="12CEED0C"/>
    <w:lvl w:ilvl="0">
      <w:start w:val="543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1">
      <w:start w:val="7154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4">
    <w:nsid w:val="43CB0A8A"/>
    <w:multiLevelType w:val="multilevel"/>
    <w:tmpl w:val="E44E4A32"/>
    <w:lvl w:ilvl="0">
      <w:start w:val="497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152"/>
      <w:numFmt w:val="decimalZero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5">
    <w:nsid w:val="5AE96C53"/>
    <w:multiLevelType w:val="hybridMultilevel"/>
    <w:tmpl w:val="EA10F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726D8"/>
    <w:multiLevelType w:val="hybridMultilevel"/>
    <w:tmpl w:val="1CCC1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53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ED"/>
    <w:rsid w:val="00000A24"/>
    <w:rsid w:val="00002C71"/>
    <w:rsid w:val="0000402F"/>
    <w:rsid w:val="000043B1"/>
    <w:rsid w:val="0001184B"/>
    <w:rsid w:val="00012208"/>
    <w:rsid w:val="00021FE1"/>
    <w:rsid w:val="00022DB2"/>
    <w:rsid w:val="00023D1C"/>
    <w:rsid w:val="000269B4"/>
    <w:rsid w:val="00027695"/>
    <w:rsid w:val="0003256C"/>
    <w:rsid w:val="00033B68"/>
    <w:rsid w:val="00034228"/>
    <w:rsid w:val="00040AD0"/>
    <w:rsid w:val="000548D6"/>
    <w:rsid w:val="00056D18"/>
    <w:rsid w:val="00057D71"/>
    <w:rsid w:val="00060997"/>
    <w:rsid w:val="00061EE1"/>
    <w:rsid w:val="00064B36"/>
    <w:rsid w:val="00066D91"/>
    <w:rsid w:val="00077699"/>
    <w:rsid w:val="000803E3"/>
    <w:rsid w:val="00080AF7"/>
    <w:rsid w:val="000821DA"/>
    <w:rsid w:val="000822B1"/>
    <w:rsid w:val="0008236B"/>
    <w:rsid w:val="00082610"/>
    <w:rsid w:val="0008282F"/>
    <w:rsid w:val="00082C4B"/>
    <w:rsid w:val="00083D2A"/>
    <w:rsid w:val="000879D0"/>
    <w:rsid w:val="00090C00"/>
    <w:rsid w:val="00092728"/>
    <w:rsid w:val="0009467A"/>
    <w:rsid w:val="000971F7"/>
    <w:rsid w:val="000A17B8"/>
    <w:rsid w:val="000A3862"/>
    <w:rsid w:val="000A4458"/>
    <w:rsid w:val="000A597B"/>
    <w:rsid w:val="000A5C63"/>
    <w:rsid w:val="000A7C91"/>
    <w:rsid w:val="000B5CB8"/>
    <w:rsid w:val="000B6657"/>
    <w:rsid w:val="000B6B48"/>
    <w:rsid w:val="000C18A8"/>
    <w:rsid w:val="000D0572"/>
    <w:rsid w:val="000D67FF"/>
    <w:rsid w:val="000D6A09"/>
    <w:rsid w:val="000D7553"/>
    <w:rsid w:val="000E25E7"/>
    <w:rsid w:val="000E39EF"/>
    <w:rsid w:val="000E43E8"/>
    <w:rsid w:val="000E7AFB"/>
    <w:rsid w:val="000F1228"/>
    <w:rsid w:val="000F1307"/>
    <w:rsid w:val="000F173F"/>
    <w:rsid w:val="000F35C9"/>
    <w:rsid w:val="000F55D7"/>
    <w:rsid w:val="00100044"/>
    <w:rsid w:val="0010246C"/>
    <w:rsid w:val="0010303F"/>
    <w:rsid w:val="00105594"/>
    <w:rsid w:val="00106DEA"/>
    <w:rsid w:val="00107360"/>
    <w:rsid w:val="00111333"/>
    <w:rsid w:val="00122FED"/>
    <w:rsid w:val="001274B1"/>
    <w:rsid w:val="00130380"/>
    <w:rsid w:val="00134626"/>
    <w:rsid w:val="00135180"/>
    <w:rsid w:val="00135611"/>
    <w:rsid w:val="00135F56"/>
    <w:rsid w:val="0014305B"/>
    <w:rsid w:val="0014474B"/>
    <w:rsid w:val="00154838"/>
    <w:rsid w:val="00156C1E"/>
    <w:rsid w:val="00161B1A"/>
    <w:rsid w:val="00161E18"/>
    <w:rsid w:val="00166B55"/>
    <w:rsid w:val="00170546"/>
    <w:rsid w:val="00170751"/>
    <w:rsid w:val="00171173"/>
    <w:rsid w:val="00171C53"/>
    <w:rsid w:val="00175195"/>
    <w:rsid w:val="00176EF4"/>
    <w:rsid w:val="00177577"/>
    <w:rsid w:val="00177C14"/>
    <w:rsid w:val="0018004F"/>
    <w:rsid w:val="0018126B"/>
    <w:rsid w:val="00181E4B"/>
    <w:rsid w:val="0018484C"/>
    <w:rsid w:val="00192E54"/>
    <w:rsid w:val="0019321B"/>
    <w:rsid w:val="001956A8"/>
    <w:rsid w:val="001956EB"/>
    <w:rsid w:val="00197BF9"/>
    <w:rsid w:val="001A0A99"/>
    <w:rsid w:val="001A2423"/>
    <w:rsid w:val="001A7DBD"/>
    <w:rsid w:val="001B0DDD"/>
    <w:rsid w:val="001B2A09"/>
    <w:rsid w:val="001B32FC"/>
    <w:rsid w:val="001B69D5"/>
    <w:rsid w:val="001C0BA8"/>
    <w:rsid w:val="001C2B15"/>
    <w:rsid w:val="001D0808"/>
    <w:rsid w:val="001D0F45"/>
    <w:rsid w:val="001D10E2"/>
    <w:rsid w:val="001D63E2"/>
    <w:rsid w:val="001D698A"/>
    <w:rsid w:val="001D6C9A"/>
    <w:rsid w:val="001D7E5E"/>
    <w:rsid w:val="001E4B66"/>
    <w:rsid w:val="001E5B26"/>
    <w:rsid w:val="001F1224"/>
    <w:rsid w:val="001F45EE"/>
    <w:rsid w:val="001F51E0"/>
    <w:rsid w:val="001F64A3"/>
    <w:rsid w:val="001F6EDE"/>
    <w:rsid w:val="00200098"/>
    <w:rsid w:val="002006AE"/>
    <w:rsid w:val="00200EF6"/>
    <w:rsid w:val="00201D55"/>
    <w:rsid w:val="00202230"/>
    <w:rsid w:val="0020795F"/>
    <w:rsid w:val="00210741"/>
    <w:rsid w:val="002112DE"/>
    <w:rsid w:val="00212CAC"/>
    <w:rsid w:val="0021572E"/>
    <w:rsid w:val="00216959"/>
    <w:rsid w:val="002173E0"/>
    <w:rsid w:val="002216D0"/>
    <w:rsid w:val="002221C9"/>
    <w:rsid w:val="002223E2"/>
    <w:rsid w:val="00222BC7"/>
    <w:rsid w:val="0022348C"/>
    <w:rsid w:val="00223A1D"/>
    <w:rsid w:val="00223C15"/>
    <w:rsid w:val="00225C66"/>
    <w:rsid w:val="002267F2"/>
    <w:rsid w:val="00226E01"/>
    <w:rsid w:val="00233F48"/>
    <w:rsid w:val="00234486"/>
    <w:rsid w:val="00235781"/>
    <w:rsid w:val="00236CEA"/>
    <w:rsid w:val="002403C9"/>
    <w:rsid w:val="00240523"/>
    <w:rsid w:val="002438C2"/>
    <w:rsid w:val="00244132"/>
    <w:rsid w:val="002468B6"/>
    <w:rsid w:val="0025054C"/>
    <w:rsid w:val="002602CA"/>
    <w:rsid w:val="002617DC"/>
    <w:rsid w:val="00261F01"/>
    <w:rsid w:val="00262341"/>
    <w:rsid w:val="0026390A"/>
    <w:rsid w:val="002644BA"/>
    <w:rsid w:val="00264CCE"/>
    <w:rsid w:val="00267DBA"/>
    <w:rsid w:val="002724CC"/>
    <w:rsid w:val="0027413F"/>
    <w:rsid w:val="00275AE8"/>
    <w:rsid w:val="00277F30"/>
    <w:rsid w:val="00280C7C"/>
    <w:rsid w:val="00284D8F"/>
    <w:rsid w:val="00286174"/>
    <w:rsid w:val="002956E5"/>
    <w:rsid w:val="002A0AB7"/>
    <w:rsid w:val="002A0EBE"/>
    <w:rsid w:val="002A4771"/>
    <w:rsid w:val="002A6EEA"/>
    <w:rsid w:val="002A7FB4"/>
    <w:rsid w:val="002B16A1"/>
    <w:rsid w:val="002B27A4"/>
    <w:rsid w:val="002B5127"/>
    <w:rsid w:val="002B61CA"/>
    <w:rsid w:val="002B745D"/>
    <w:rsid w:val="002B7835"/>
    <w:rsid w:val="002C1032"/>
    <w:rsid w:val="002C22A9"/>
    <w:rsid w:val="002C34B4"/>
    <w:rsid w:val="002C6F6F"/>
    <w:rsid w:val="002C7B5F"/>
    <w:rsid w:val="002D2DD5"/>
    <w:rsid w:val="002D45DA"/>
    <w:rsid w:val="002D4F7C"/>
    <w:rsid w:val="002D77C4"/>
    <w:rsid w:val="002E0463"/>
    <w:rsid w:val="002E051F"/>
    <w:rsid w:val="002E3147"/>
    <w:rsid w:val="002E5638"/>
    <w:rsid w:val="002F371C"/>
    <w:rsid w:val="003040C1"/>
    <w:rsid w:val="0030479A"/>
    <w:rsid w:val="00317793"/>
    <w:rsid w:val="00317AE0"/>
    <w:rsid w:val="0032519C"/>
    <w:rsid w:val="0033282C"/>
    <w:rsid w:val="00332CF4"/>
    <w:rsid w:val="00335B99"/>
    <w:rsid w:val="0033736F"/>
    <w:rsid w:val="00347D85"/>
    <w:rsid w:val="00353D32"/>
    <w:rsid w:val="003553DD"/>
    <w:rsid w:val="00356E2D"/>
    <w:rsid w:val="00363D3C"/>
    <w:rsid w:val="0036417A"/>
    <w:rsid w:val="00365F4A"/>
    <w:rsid w:val="00366334"/>
    <w:rsid w:val="003741EE"/>
    <w:rsid w:val="00376788"/>
    <w:rsid w:val="00377657"/>
    <w:rsid w:val="00382E46"/>
    <w:rsid w:val="00382E64"/>
    <w:rsid w:val="00384136"/>
    <w:rsid w:val="0038583C"/>
    <w:rsid w:val="00392EC4"/>
    <w:rsid w:val="00395088"/>
    <w:rsid w:val="00397692"/>
    <w:rsid w:val="003A07A2"/>
    <w:rsid w:val="003A0979"/>
    <w:rsid w:val="003A097C"/>
    <w:rsid w:val="003A6B80"/>
    <w:rsid w:val="003B20FB"/>
    <w:rsid w:val="003B31A7"/>
    <w:rsid w:val="003C018C"/>
    <w:rsid w:val="003C1800"/>
    <w:rsid w:val="003C2A1C"/>
    <w:rsid w:val="003C33CB"/>
    <w:rsid w:val="003C3FEF"/>
    <w:rsid w:val="003C4A7F"/>
    <w:rsid w:val="003C7CB3"/>
    <w:rsid w:val="003D162A"/>
    <w:rsid w:val="003D227E"/>
    <w:rsid w:val="003D3F78"/>
    <w:rsid w:val="003D7A94"/>
    <w:rsid w:val="003E0A49"/>
    <w:rsid w:val="003E1B9F"/>
    <w:rsid w:val="003E33AC"/>
    <w:rsid w:val="003E5927"/>
    <w:rsid w:val="003F178F"/>
    <w:rsid w:val="003F2F66"/>
    <w:rsid w:val="003F5FB1"/>
    <w:rsid w:val="003F691F"/>
    <w:rsid w:val="0040049A"/>
    <w:rsid w:val="00402475"/>
    <w:rsid w:val="0040263F"/>
    <w:rsid w:val="00404183"/>
    <w:rsid w:val="0040613B"/>
    <w:rsid w:val="0041036B"/>
    <w:rsid w:val="0041050A"/>
    <w:rsid w:val="0041055C"/>
    <w:rsid w:val="00410A7E"/>
    <w:rsid w:val="00410F87"/>
    <w:rsid w:val="004110B0"/>
    <w:rsid w:val="0041442A"/>
    <w:rsid w:val="00415B51"/>
    <w:rsid w:val="00423141"/>
    <w:rsid w:val="00423CD3"/>
    <w:rsid w:val="00425F0E"/>
    <w:rsid w:val="00425FE0"/>
    <w:rsid w:val="0043072A"/>
    <w:rsid w:val="00434656"/>
    <w:rsid w:val="00434816"/>
    <w:rsid w:val="004358AC"/>
    <w:rsid w:val="00441323"/>
    <w:rsid w:val="00442302"/>
    <w:rsid w:val="00444E7E"/>
    <w:rsid w:val="00445C2E"/>
    <w:rsid w:val="00447FF2"/>
    <w:rsid w:val="00450DA3"/>
    <w:rsid w:val="0045276F"/>
    <w:rsid w:val="00454959"/>
    <w:rsid w:val="004558FC"/>
    <w:rsid w:val="004620B3"/>
    <w:rsid w:val="00463928"/>
    <w:rsid w:val="0046495B"/>
    <w:rsid w:val="00466067"/>
    <w:rsid w:val="004665B6"/>
    <w:rsid w:val="0047515E"/>
    <w:rsid w:val="004754B2"/>
    <w:rsid w:val="00475E54"/>
    <w:rsid w:val="00480BB5"/>
    <w:rsid w:val="00481321"/>
    <w:rsid w:val="0048382E"/>
    <w:rsid w:val="004849EB"/>
    <w:rsid w:val="00484ECA"/>
    <w:rsid w:val="00485499"/>
    <w:rsid w:val="00486E02"/>
    <w:rsid w:val="00487B64"/>
    <w:rsid w:val="004920FA"/>
    <w:rsid w:val="004944DD"/>
    <w:rsid w:val="004A006D"/>
    <w:rsid w:val="004B19F9"/>
    <w:rsid w:val="004B3234"/>
    <w:rsid w:val="004B47DA"/>
    <w:rsid w:val="004B495C"/>
    <w:rsid w:val="004B5637"/>
    <w:rsid w:val="004C0B5A"/>
    <w:rsid w:val="004C53C9"/>
    <w:rsid w:val="004C666B"/>
    <w:rsid w:val="004D06E3"/>
    <w:rsid w:val="004D46B9"/>
    <w:rsid w:val="004E0451"/>
    <w:rsid w:val="004E1BBE"/>
    <w:rsid w:val="004E2C9F"/>
    <w:rsid w:val="004E71D5"/>
    <w:rsid w:val="004E7B5E"/>
    <w:rsid w:val="004F18E2"/>
    <w:rsid w:val="004F4BDE"/>
    <w:rsid w:val="004F768B"/>
    <w:rsid w:val="00503394"/>
    <w:rsid w:val="005063A9"/>
    <w:rsid w:val="00506F44"/>
    <w:rsid w:val="005075AD"/>
    <w:rsid w:val="00512B2D"/>
    <w:rsid w:val="0051678F"/>
    <w:rsid w:val="00517706"/>
    <w:rsid w:val="0052070D"/>
    <w:rsid w:val="00520BF5"/>
    <w:rsid w:val="00521F03"/>
    <w:rsid w:val="00524E3A"/>
    <w:rsid w:val="00526E10"/>
    <w:rsid w:val="00527F11"/>
    <w:rsid w:val="00527F41"/>
    <w:rsid w:val="005309CD"/>
    <w:rsid w:val="00530F34"/>
    <w:rsid w:val="00531E3E"/>
    <w:rsid w:val="00532B94"/>
    <w:rsid w:val="00533D21"/>
    <w:rsid w:val="00534B50"/>
    <w:rsid w:val="0053553E"/>
    <w:rsid w:val="00537CD4"/>
    <w:rsid w:val="00546823"/>
    <w:rsid w:val="00551EB5"/>
    <w:rsid w:val="005530E3"/>
    <w:rsid w:val="005544A3"/>
    <w:rsid w:val="0055722E"/>
    <w:rsid w:val="005607EF"/>
    <w:rsid w:val="00560B0A"/>
    <w:rsid w:val="005627B4"/>
    <w:rsid w:val="00564258"/>
    <w:rsid w:val="00565B4E"/>
    <w:rsid w:val="00570993"/>
    <w:rsid w:val="00577412"/>
    <w:rsid w:val="00581720"/>
    <w:rsid w:val="00584794"/>
    <w:rsid w:val="00585A91"/>
    <w:rsid w:val="0058663D"/>
    <w:rsid w:val="00594769"/>
    <w:rsid w:val="005A5494"/>
    <w:rsid w:val="005A59DE"/>
    <w:rsid w:val="005B14D0"/>
    <w:rsid w:val="005B632F"/>
    <w:rsid w:val="005B6A50"/>
    <w:rsid w:val="005B7AD9"/>
    <w:rsid w:val="005C1DCD"/>
    <w:rsid w:val="005C1F75"/>
    <w:rsid w:val="005C2858"/>
    <w:rsid w:val="005C4CFC"/>
    <w:rsid w:val="005C6B8E"/>
    <w:rsid w:val="005C7B96"/>
    <w:rsid w:val="005D50EB"/>
    <w:rsid w:val="005D5403"/>
    <w:rsid w:val="005E02C0"/>
    <w:rsid w:val="005E3273"/>
    <w:rsid w:val="005E49FB"/>
    <w:rsid w:val="005F1E83"/>
    <w:rsid w:val="005F616E"/>
    <w:rsid w:val="005F6178"/>
    <w:rsid w:val="00601B81"/>
    <w:rsid w:val="00603B39"/>
    <w:rsid w:val="006126A7"/>
    <w:rsid w:val="00612CA8"/>
    <w:rsid w:val="00613428"/>
    <w:rsid w:val="00621D7D"/>
    <w:rsid w:val="00623D39"/>
    <w:rsid w:val="006339BC"/>
    <w:rsid w:val="00634558"/>
    <w:rsid w:val="00634DB9"/>
    <w:rsid w:val="00634E91"/>
    <w:rsid w:val="006371C9"/>
    <w:rsid w:val="00641565"/>
    <w:rsid w:val="006424EB"/>
    <w:rsid w:val="00644214"/>
    <w:rsid w:val="0064485A"/>
    <w:rsid w:val="00645D29"/>
    <w:rsid w:val="00645F9F"/>
    <w:rsid w:val="0065172F"/>
    <w:rsid w:val="00651EA5"/>
    <w:rsid w:val="006543C0"/>
    <w:rsid w:val="00654E69"/>
    <w:rsid w:val="0065713A"/>
    <w:rsid w:val="00657B33"/>
    <w:rsid w:val="006604AA"/>
    <w:rsid w:val="0066655E"/>
    <w:rsid w:val="0067099C"/>
    <w:rsid w:val="006733CA"/>
    <w:rsid w:val="00673434"/>
    <w:rsid w:val="00676217"/>
    <w:rsid w:val="00683EF0"/>
    <w:rsid w:val="00687F11"/>
    <w:rsid w:val="006933DC"/>
    <w:rsid w:val="006956A9"/>
    <w:rsid w:val="00695766"/>
    <w:rsid w:val="006A0130"/>
    <w:rsid w:val="006A0888"/>
    <w:rsid w:val="006A0E8F"/>
    <w:rsid w:val="006A0FDE"/>
    <w:rsid w:val="006A60F9"/>
    <w:rsid w:val="006A68ED"/>
    <w:rsid w:val="006A7AB9"/>
    <w:rsid w:val="006B3E04"/>
    <w:rsid w:val="006B6D25"/>
    <w:rsid w:val="006C175A"/>
    <w:rsid w:val="006C5C3D"/>
    <w:rsid w:val="006C628B"/>
    <w:rsid w:val="006C656C"/>
    <w:rsid w:val="006D153F"/>
    <w:rsid w:val="006D37E8"/>
    <w:rsid w:val="006E3A23"/>
    <w:rsid w:val="006E3D83"/>
    <w:rsid w:val="006E5C14"/>
    <w:rsid w:val="006F002E"/>
    <w:rsid w:val="006F0620"/>
    <w:rsid w:val="006F0D23"/>
    <w:rsid w:val="006F33C0"/>
    <w:rsid w:val="006F419D"/>
    <w:rsid w:val="00701666"/>
    <w:rsid w:val="00705965"/>
    <w:rsid w:val="00707C95"/>
    <w:rsid w:val="007126B3"/>
    <w:rsid w:val="00714C63"/>
    <w:rsid w:val="00714EFE"/>
    <w:rsid w:val="00715FBC"/>
    <w:rsid w:val="007162EE"/>
    <w:rsid w:val="007175CA"/>
    <w:rsid w:val="0072220D"/>
    <w:rsid w:val="00723CB7"/>
    <w:rsid w:val="00724A32"/>
    <w:rsid w:val="0073239C"/>
    <w:rsid w:val="00737676"/>
    <w:rsid w:val="007401DF"/>
    <w:rsid w:val="007429BE"/>
    <w:rsid w:val="007438C6"/>
    <w:rsid w:val="00744913"/>
    <w:rsid w:val="00744EB7"/>
    <w:rsid w:val="0074535B"/>
    <w:rsid w:val="00745D9E"/>
    <w:rsid w:val="00750728"/>
    <w:rsid w:val="0075177E"/>
    <w:rsid w:val="007532C1"/>
    <w:rsid w:val="007618BD"/>
    <w:rsid w:val="0076334A"/>
    <w:rsid w:val="00767AE1"/>
    <w:rsid w:val="00771D91"/>
    <w:rsid w:val="00772455"/>
    <w:rsid w:val="007731C9"/>
    <w:rsid w:val="007823F1"/>
    <w:rsid w:val="007825D9"/>
    <w:rsid w:val="00782805"/>
    <w:rsid w:val="0078360B"/>
    <w:rsid w:val="00784D62"/>
    <w:rsid w:val="00787614"/>
    <w:rsid w:val="00790D14"/>
    <w:rsid w:val="007919F9"/>
    <w:rsid w:val="007924D2"/>
    <w:rsid w:val="00794DA9"/>
    <w:rsid w:val="007975AF"/>
    <w:rsid w:val="00797773"/>
    <w:rsid w:val="00797E2D"/>
    <w:rsid w:val="007A04AC"/>
    <w:rsid w:val="007A212F"/>
    <w:rsid w:val="007A3C9F"/>
    <w:rsid w:val="007A4E9D"/>
    <w:rsid w:val="007A7086"/>
    <w:rsid w:val="007B212D"/>
    <w:rsid w:val="007B5582"/>
    <w:rsid w:val="007B67AF"/>
    <w:rsid w:val="007B6C2D"/>
    <w:rsid w:val="007B7C2D"/>
    <w:rsid w:val="007C0927"/>
    <w:rsid w:val="007C0BD0"/>
    <w:rsid w:val="007C0D44"/>
    <w:rsid w:val="007C129A"/>
    <w:rsid w:val="007C4D64"/>
    <w:rsid w:val="007C7A8D"/>
    <w:rsid w:val="007D390C"/>
    <w:rsid w:val="007D515B"/>
    <w:rsid w:val="007D6800"/>
    <w:rsid w:val="007E40E5"/>
    <w:rsid w:val="007F0F40"/>
    <w:rsid w:val="007F56BE"/>
    <w:rsid w:val="007F7687"/>
    <w:rsid w:val="008014CD"/>
    <w:rsid w:val="00801CDF"/>
    <w:rsid w:val="00804E2B"/>
    <w:rsid w:val="00812CEC"/>
    <w:rsid w:val="008146C8"/>
    <w:rsid w:val="0081778C"/>
    <w:rsid w:val="00830A79"/>
    <w:rsid w:val="00831EA1"/>
    <w:rsid w:val="008327CA"/>
    <w:rsid w:val="0083403F"/>
    <w:rsid w:val="00845BF0"/>
    <w:rsid w:val="008512B1"/>
    <w:rsid w:val="00851376"/>
    <w:rsid w:val="008557C9"/>
    <w:rsid w:val="00856163"/>
    <w:rsid w:val="0086632B"/>
    <w:rsid w:val="00866838"/>
    <w:rsid w:val="00871605"/>
    <w:rsid w:val="00873C89"/>
    <w:rsid w:val="00877E40"/>
    <w:rsid w:val="00880170"/>
    <w:rsid w:val="0088640E"/>
    <w:rsid w:val="00887C5B"/>
    <w:rsid w:val="008901B7"/>
    <w:rsid w:val="00890CC2"/>
    <w:rsid w:val="00892A09"/>
    <w:rsid w:val="0089359B"/>
    <w:rsid w:val="00893739"/>
    <w:rsid w:val="00893C85"/>
    <w:rsid w:val="008942CD"/>
    <w:rsid w:val="00894F84"/>
    <w:rsid w:val="00896349"/>
    <w:rsid w:val="008965B0"/>
    <w:rsid w:val="008A0A6B"/>
    <w:rsid w:val="008A21C4"/>
    <w:rsid w:val="008A28D5"/>
    <w:rsid w:val="008A4504"/>
    <w:rsid w:val="008A520F"/>
    <w:rsid w:val="008A55C3"/>
    <w:rsid w:val="008B08BD"/>
    <w:rsid w:val="008B49B0"/>
    <w:rsid w:val="008B5976"/>
    <w:rsid w:val="008B6C79"/>
    <w:rsid w:val="008C1E48"/>
    <w:rsid w:val="008C5C50"/>
    <w:rsid w:val="008C5E55"/>
    <w:rsid w:val="008D0122"/>
    <w:rsid w:val="008D3DEE"/>
    <w:rsid w:val="008D737C"/>
    <w:rsid w:val="008D7877"/>
    <w:rsid w:val="008E3873"/>
    <w:rsid w:val="008E3900"/>
    <w:rsid w:val="008E46F5"/>
    <w:rsid w:val="008F16B7"/>
    <w:rsid w:val="009006EF"/>
    <w:rsid w:val="00900969"/>
    <w:rsid w:val="0090140B"/>
    <w:rsid w:val="009029DD"/>
    <w:rsid w:val="00905062"/>
    <w:rsid w:val="00906FCE"/>
    <w:rsid w:val="00911C56"/>
    <w:rsid w:val="009151D1"/>
    <w:rsid w:val="009279B9"/>
    <w:rsid w:val="0093073C"/>
    <w:rsid w:val="00933B68"/>
    <w:rsid w:val="00935B50"/>
    <w:rsid w:val="0094702D"/>
    <w:rsid w:val="009473C1"/>
    <w:rsid w:val="00950125"/>
    <w:rsid w:val="0095051D"/>
    <w:rsid w:val="0095233A"/>
    <w:rsid w:val="00953C63"/>
    <w:rsid w:val="00953C94"/>
    <w:rsid w:val="00953D61"/>
    <w:rsid w:val="00955DEF"/>
    <w:rsid w:val="009613B0"/>
    <w:rsid w:val="00961641"/>
    <w:rsid w:val="00962AC3"/>
    <w:rsid w:val="00964735"/>
    <w:rsid w:val="00965BAD"/>
    <w:rsid w:val="00967F0D"/>
    <w:rsid w:val="0097389D"/>
    <w:rsid w:val="00973D95"/>
    <w:rsid w:val="009749E3"/>
    <w:rsid w:val="00980450"/>
    <w:rsid w:val="009810DD"/>
    <w:rsid w:val="0098352A"/>
    <w:rsid w:val="00985556"/>
    <w:rsid w:val="00986242"/>
    <w:rsid w:val="00987B72"/>
    <w:rsid w:val="00993E18"/>
    <w:rsid w:val="009949C1"/>
    <w:rsid w:val="00995313"/>
    <w:rsid w:val="0099669F"/>
    <w:rsid w:val="009A05E7"/>
    <w:rsid w:val="009A1F50"/>
    <w:rsid w:val="009A2BB4"/>
    <w:rsid w:val="009A531D"/>
    <w:rsid w:val="009A6C2A"/>
    <w:rsid w:val="009B269E"/>
    <w:rsid w:val="009C0BD4"/>
    <w:rsid w:val="009C2733"/>
    <w:rsid w:val="009C52F5"/>
    <w:rsid w:val="009C623F"/>
    <w:rsid w:val="009D37E8"/>
    <w:rsid w:val="009D422F"/>
    <w:rsid w:val="009D6404"/>
    <w:rsid w:val="009E25A6"/>
    <w:rsid w:val="009E4303"/>
    <w:rsid w:val="009E56EC"/>
    <w:rsid w:val="009E6BF9"/>
    <w:rsid w:val="009F5BF7"/>
    <w:rsid w:val="00A009FD"/>
    <w:rsid w:val="00A04896"/>
    <w:rsid w:val="00A165C2"/>
    <w:rsid w:val="00A27272"/>
    <w:rsid w:val="00A319F1"/>
    <w:rsid w:val="00A31F21"/>
    <w:rsid w:val="00A337B7"/>
    <w:rsid w:val="00A36197"/>
    <w:rsid w:val="00A41A20"/>
    <w:rsid w:val="00A444DD"/>
    <w:rsid w:val="00A45EFA"/>
    <w:rsid w:val="00A474B1"/>
    <w:rsid w:val="00A478D9"/>
    <w:rsid w:val="00A5065B"/>
    <w:rsid w:val="00A6142F"/>
    <w:rsid w:val="00A63CCF"/>
    <w:rsid w:val="00A64A67"/>
    <w:rsid w:val="00A72677"/>
    <w:rsid w:val="00A7313E"/>
    <w:rsid w:val="00A7577B"/>
    <w:rsid w:val="00A76E5C"/>
    <w:rsid w:val="00A773D0"/>
    <w:rsid w:val="00A843A1"/>
    <w:rsid w:val="00A87D97"/>
    <w:rsid w:val="00A900CA"/>
    <w:rsid w:val="00A91552"/>
    <w:rsid w:val="00A95ED1"/>
    <w:rsid w:val="00AA2FEE"/>
    <w:rsid w:val="00AB256A"/>
    <w:rsid w:val="00AB4AA1"/>
    <w:rsid w:val="00AB7394"/>
    <w:rsid w:val="00AC0A67"/>
    <w:rsid w:val="00AC113E"/>
    <w:rsid w:val="00AC17B7"/>
    <w:rsid w:val="00AC44C8"/>
    <w:rsid w:val="00AD08A1"/>
    <w:rsid w:val="00AD17BC"/>
    <w:rsid w:val="00AD1F1A"/>
    <w:rsid w:val="00AD3425"/>
    <w:rsid w:val="00AD3AD3"/>
    <w:rsid w:val="00AD6AE2"/>
    <w:rsid w:val="00AE0580"/>
    <w:rsid w:val="00AE539F"/>
    <w:rsid w:val="00AF1EDF"/>
    <w:rsid w:val="00AF2F84"/>
    <w:rsid w:val="00AF5C32"/>
    <w:rsid w:val="00B0056B"/>
    <w:rsid w:val="00B021ED"/>
    <w:rsid w:val="00B042E7"/>
    <w:rsid w:val="00B05683"/>
    <w:rsid w:val="00B05EAB"/>
    <w:rsid w:val="00B11130"/>
    <w:rsid w:val="00B12A35"/>
    <w:rsid w:val="00B12E48"/>
    <w:rsid w:val="00B163BB"/>
    <w:rsid w:val="00B167B9"/>
    <w:rsid w:val="00B249CF"/>
    <w:rsid w:val="00B30828"/>
    <w:rsid w:val="00B30C00"/>
    <w:rsid w:val="00B32963"/>
    <w:rsid w:val="00B32BA1"/>
    <w:rsid w:val="00B3305F"/>
    <w:rsid w:val="00B339B1"/>
    <w:rsid w:val="00B3573F"/>
    <w:rsid w:val="00B36598"/>
    <w:rsid w:val="00B36A27"/>
    <w:rsid w:val="00B37B8E"/>
    <w:rsid w:val="00B41401"/>
    <w:rsid w:val="00B41493"/>
    <w:rsid w:val="00B43321"/>
    <w:rsid w:val="00B43B91"/>
    <w:rsid w:val="00B45C5D"/>
    <w:rsid w:val="00B5015F"/>
    <w:rsid w:val="00B51F26"/>
    <w:rsid w:val="00B5743D"/>
    <w:rsid w:val="00B60EA2"/>
    <w:rsid w:val="00B61BC5"/>
    <w:rsid w:val="00B62B43"/>
    <w:rsid w:val="00B669D7"/>
    <w:rsid w:val="00B66E18"/>
    <w:rsid w:val="00B70B57"/>
    <w:rsid w:val="00B73794"/>
    <w:rsid w:val="00B76D29"/>
    <w:rsid w:val="00B7777A"/>
    <w:rsid w:val="00B77C7C"/>
    <w:rsid w:val="00B80778"/>
    <w:rsid w:val="00B81CF9"/>
    <w:rsid w:val="00B82E09"/>
    <w:rsid w:val="00B84CA8"/>
    <w:rsid w:val="00B8692B"/>
    <w:rsid w:val="00B92569"/>
    <w:rsid w:val="00B936D7"/>
    <w:rsid w:val="00B937FA"/>
    <w:rsid w:val="00B94EE1"/>
    <w:rsid w:val="00B95EEC"/>
    <w:rsid w:val="00B97DB6"/>
    <w:rsid w:val="00B97EFC"/>
    <w:rsid w:val="00BA158F"/>
    <w:rsid w:val="00BA1F63"/>
    <w:rsid w:val="00BA2C8F"/>
    <w:rsid w:val="00BA4C12"/>
    <w:rsid w:val="00BA52CC"/>
    <w:rsid w:val="00BA6757"/>
    <w:rsid w:val="00BB1EA4"/>
    <w:rsid w:val="00BB4F05"/>
    <w:rsid w:val="00BB6C0F"/>
    <w:rsid w:val="00BC0FA9"/>
    <w:rsid w:val="00BC1CF1"/>
    <w:rsid w:val="00BC712C"/>
    <w:rsid w:val="00BC76B8"/>
    <w:rsid w:val="00BD3998"/>
    <w:rsid w:val="00BD627B"/>
    <w:rsid w:val="00BD6581"/>
    <w:rsid w:val="00BD7BFD"/>
    <w:rsid w:val="00BD7CFC"/>
    <w:rsid w:val="00BE04E3"/>
    <w:rsid w:val="00BE28CC"/>
    <w:rsid w:val="00BE3D5F"/>
    <w:rsid w:val="00BE47F2"/>
    <w:rsid w:val="00BE4E68"/>
    <w:rsid w:val="00BE5ED8"/>
    <w:rsid w:val="00BE620E"/>
    <w:rsid w:val="00BF2B26"/>
    <w:rsid w:val="00BF2CAF"/>
    <w:rsid w:val="00BF3E64"/>
    <w:rsid w:val="00BF5111"/>
    <w:rsid w:val="00BF69FA"/>
    <w:rsid w:val="00BF76A3"/>
    <w:rsid w:val="00C00195"/>
    <w:rsid w:val="00C00F5A"/>
    <w:rsid w:val="00C01D85"/>
    <w:rsid w:val="00C05D74"/>
    <w:rsid w:val="00C0729E"/>
    <w:rsid w:val="00C076C6"/>
    <w:rsid w:val="00C1053A"/>
    <w:rsid w:val="00C109FB"/>
    <w:rsid w:val="00C125B2"/>
    <w:rsid w:val="00C12D1D"/>
    <w:rsid w:val="00C132BE"/>
    <w:rsid w:val="00C13DE6"/>
    <w:rsid w:val="00C154B8"/>
    <w:rsid w:val="00C1732B"/>
    <w:rsid w:val="00C24611"/>
    <w:rsid w:val="00C2676B"/>
    <w:rsid w:val="00C30A43"/>
    <w:rsid w:val="00C3155A"/>
    <w:rsid w:val="00C3248E"/>
    <w:rsid w:val="00C34417"/>
    <w:rsid w:val="00C377BC"/>
    <w:rsid w:val="00C40CA5"/>
    <w:rsid w:val="00C45007"/>
    <w:rsid w:val="00C45071"/>
    <w:rsid w:val="00C45DE1"/>
    <w:rsid w:val="00C4734A"/>
    <w:rsid w:val="00C535E1"/>
    <w:rsid w:val="00C538EF"/>
    <w:rsid w:val="00C53C03"/>
    <w:rsid w:val="00C57C2C"/>
    <w:rsid w:val="00C57C6A"/>
    <w:rsid w:val="00C61934"/>
    <w:rsid w:val="00C63B7C"/>
    <w:rsid w:val="00C72A2B"/>
    <w:rsid w:val="00C74DCB"/>
    <w:rsid w:val="00C820EB"/>
    <w:rsid w:val="00C836BD"/>
    <w:rsid w:val="00C9122C"/>
    <w:rsid w:val="00C91594"/>
    <w:rsid w:val="00C945CD"/>
    <w:rsid w:val="00CA3320"/>
    <w:rsid w:val="00CA4AB6"/>
    <w:rsid w:val="00CA4CD1"/>
    <w:rsid w:val="00CA56CA"/>
    <w:rsid w:val="00CA61A7"/>
    <w:rsid w:val="00CA6CE1"/>
    <w:rsid w:val="00CB0BD1"/>
    <w:rsid w:val="00CB6D51"/>
    <w:rsid w:val="00CC16C8"/>
    <w:rsid w:val="00CC1A22"/>
    <w:rsid w:val="00CC2255"/>
    <w:rsid w:val="00CC3244"/>
    <w:rsid w:val="00CD069D"/>
    <w:rsid w:val="00CD07D8"/>
    <w:rsid w:val="00CD13E9"/>
    <w:rsid w:val="00CD2CE6"/>
    <w:rsid w:val="00CD51CC"/>
    <w:rsid w:val="00CD6DEF"/>
    <w:rsid w:val="00CE00E7"/>
    <w:rsid w:val="00CE09A1"/>
    <w:rsid w:val="00CE1944"/>
    <w:rsid w:val="00CE2F10"/>
    <w:rsid w:val="00CE4A3F"/>
    <w:rsid w:val="00CF13DE"/>
    <w:rsid w:val="00CF3D55"/>
    <w:rsid w:val="00D02F09"/>
    <w:rsid w:val="00D07401"/>
    <w:rsid w:val="00D10753"/>
    <w:rsid w:val="00D11F7D"/>
    <w:rsid w:val="00D120F2"/>
    <w:rsid w:val="00D14973"/>
    <w:rsid w:val="00D22C1F"/>
    <w:rsid w:val="00D22C75"/>
    <w:rsid w:val="00D26A20"/>
    <w:rsid w:val="00D32059"/>
    <w:rsid w:val="00D33317"/>
    <w:rsid w:val="00D42359"/>
    <w:rsid w:val="00D43656"/>
    <w:rsid w:val="00D45EBF"/>
    <w:rsid w:val="00D46872"/>
    <w:rsid w:val="00D5078A"/>
    <w:rsid w:val="00D517F4"/>
    <w:rsid w:val="00D578F7"/>
    <w:rsid w:val="00D57CE9"/>
    <w:rsid w:val="00D61309"/>
    <w:rsid w:val="00D61955"/>
    <w:rsid w:val="00D63275"/>
    <w:rsid w:val="00D66D46"/>
    <w:rsid w:val="00D66E41"/>
    <w:rsid w:val="00D7037D"/>
    <w:rsid w:val="00D716C5"/>
    <w:rsid w:val="00D72731"/>
    <w:rsid w:val="00D741D0"/>
    <w:rsid w:val="00D771CC"/>
    <w:rsid w:val="00D77D22"/>
    <w:rsid w:val="00D82B26"/>
    <w:rsid w:val="00D8660C"/>
    <w:rsid w:val="00D86621"/>
    <w:rsid w:val="00D9069A"/>
    <w:rsid w:val="00D9177E"/>
    <w:rsid w:val="00D92234"/>
    <w:rsid w:val="00D92D7B"/>
    <w:rsid w:val="00D93176"/>
    <w:rsid w:val="00D94E43"/>
    <w:rsid w:val="00D9569A"/>
    <w:rsid w:val="00DA202F"/>
    <w:rsid w:val="00DA3759"/>
    <w:rsid w:val="00DA3D1E"/>
    <w:rsid w:val="00DB059D"/>
    <w:rsid w:val="00DB11C1"/>
    <w:rsid w:val="00DB61C4"/>
    <w:rsid w:val="00DC24B9"/>
    <w:rsid w:val="00DC2671"/>
    <w:rsid w:val="00DC4209"/>
    <w:rsid w:val="00DC5F56"/>
    <w:rsid w:val="00DC7469"/>
    <w:rsid w:val="00DC7971"/>
    <w:rsid w:val="00DD06DD"/>
    <w:rsid w:val="00DD0D97"/>
    <w:rsid w:val="00DD2B95"/>
    <w:rsid w:val="00DD388D"/>
    <w:rsid w:val="00DD72B6"/>
    <w:rsid w:val="00DD7670"/>
    <w:rsid w:val="00DE03D6"/>
    <w:rsid w:val="00DE2F70"/>
    <w:rsid w:val="00DE30E6"/>
    <w:rsid w:val="00DE3C60"/>
    <w:rsid w:val="00DF595F"/>
    <w:rsid w:val="00E00455"/>
    <w:rsid w:val="00E01E8E"/>
    <w:rsid w:val="00E022C0"/>
    <w:rsid w:val="00E05245"/>
    <w:rsid w:val="00E0769E"/>
    <w:rsid w:val="00E134A4"/>
    <w:rsid w:val="00E1654B"/>
    <w:rsid w:val="00E20081"/>
    <w:rsid w:val="00E215A2"/>
    <w:rsid w:val="00E25581"/>
    <w:rsid w:val="00E30ACE"/>
    <w:rsid w:val="00E33C0C"/>
    <w:rsid w:val="00E362BF"/>
    <w:rsid w:val="00E37189"/>
    <w:rsid w:val="00E371D7"/>
    <w:rsid w:val="00E373EA"/>
    <w:rsid w:val="00E4120C"/>
    <w:rsid w:val="00E41744"/>
    <w:rsid w:val="00E42654"/>
    <w:rsid w:val="00E431EF"/>
    <w:rsid w:val="00E473E5"/>
    <w:rsid w:val="00E47E38"/>
    <w:rsid w:val="00E50F18"/>
    <w:rsid w:val="00E510AF"/>
    <w:rsid w:val="00E51D96"/>
    <w:rsid w:val="00E52BDE"/>
    <w:rsid w:val="00E56B0E"/>
    <w:rsid w:val="00E64F15"/>
    <w:rsid w:val="00E65033"/>
    <w:rsid w:val="00E6579D"/>
    <w:rsid w:val="00E65D18"/>
    <w:rsid w:val="00E65DF0"/>
    <w:rsid w:val="00E70833"/>
    <w:rsid w:val="00E71A54"/>
    <w:rsid w:val="00E71EBE"/>
    <w:rsid w:val="00E75091"/>
    <w:rsid w:val="00E75B49"/>
    <w:rsid w:val="00E81D6D"/>
    <w:rsid w:val="00E90CDE"/>
    <w:rsid w:val="00E90ED5"/>
    <w:rsid w:val="00E96865"/>
    <w:rsid w:val="00E97360"/>
    <w:rsid w:val="00EA1F21"/>
    <w:rsid w:val="00EA2953"/>
    <w:rsid w:val="00EA4066"/>
    <w:rsid w:val="00EA428D"/>
    <w:rsid w:val="00EA67B5"/>
    <w:rsid w:val="00EB0444"/>
    <w:rsid w:val="00EB34FB"/>
    <w:rsid w:val="00EB4856"/>
    <w:rsid w:val="00EB51DC"/>
    <w:rsid w:val="00EC0120"/>
    <w:rsid w:val="00EC3270"/>
    <w:rsid w:val="00EC38ED"/>
    <w:rsid w:val="00ED042E"/>
    <w:rsid w:val="00ED3065"/>
    <w:rsid w:val="00ED307E"/>
    <w:rsid w:val="00EE0EEC"/>
    <w:rsid w:val="00EE7FF8"/>
    <w:rsid w:val="00EF038B"/>
    <w:rsid w:val="00EF0B86"/>
    <w:rsid w:val="00EF173E"/>
    <w:rsid w:val="00EF242A"/>
    <w:rsid w:val="00EF33B7"/>
    <w:rsid w:val="00EF44D2"/>
    <w:rsid w:val="00EF740F"/>
    <w:rsid w:val="00F02147"/>
    <w:rsid w:val="00F0430A"/>
    <w:rsid w:val="00F046F0"/>
    <w:rsid w:val="00F066F0"/>
    <w:rsid w:val="00F06FA3"/>
    <w:rsid w:val="00F1011B"/>
    <w:rsid w:val="00F14C2C"/>
    <w:rsid w:val="00F20CA6"/>
    <w:rsid w:val="00F21E02"/>
    <w:rsid w:val="00F23994"/>
    <w:rsid w:val="00F239BC"/>
    <w:rsid w:val="00F24932"/>
    <w:rsid w:val="00F255DB"/>
    <w:rsid w:val="00F2666A"/>
    <w:rsid w:val="00F32FF1"/>
    <w:rsid w:val="00F340DA"/>
    <w:rsid w:val="00F34317"/>
    <w:rsid w:val="00F3533F"/>
    <w:rsid w:val="00F36F42"/>
    <w:rsid w:val="00F407D2"/>
    <w:rsid w:val="00F4437D"/>
    <w:rsid w:val="00F44EBD"/>
    <w:rsid w:val="00F56166"/>
    <w:rsid w:val="00F6154A"/>
    <w:rsid w:val="00F622E6"/>
    <w:rsid w:val="00F632C3"/>
    <w:rsid w:val="00F64C9B"/>
    <w:rsid w:val="00F65C3D"/>
    <w:rsid w:val="00F71740"/>
    <w:rsid w:val="00F75206"/>
    <w:rsid w:val="00F80EDE"/>
    <w:rsid w:val="00F82669"/>
    <w:rsid w:val="00F840CB"/>
    <w:rsid w:val="00F84EE9"/>
    <w:rsid w:val="00F8557F"/>
    <w:rsid w:val="00F85DAD"/>
    <w:rsid w:val="00F9087D"/>
    <w:rsid w:val="00F90F51"/>
    <w:rsid w:val="00F9150E"/>
    <w:rsid w:val="00F91DFE"/>
    <w:rsid w:val="00F943BC"/>
    <w:rsid w:val="00F948E8"/>
    <w:rsid w:val="00FA16CE"/>
    <w:rsid w:val="00FA3176"/>
    <w:rsid w:val="00FA37C1"/>
    <w:rsid w:val="00FA5A9A"/>
    <w:rsid w:val="00FA5BBA"/>
    <w:rsid w:val="00FA63E2"/>
    <w:rsid w:val="00FB05C7"/>
    <w:rsid w:val="00FB4BEE"/>
    <w:rsid w:val="00FB53D0"/>
    <w:rsid w:val="00FB69CF"/>
    <w:rsid w:val="00FC0CA8"/>
    <w:rsid w:val="00FC3199"/>
    <w:rsid w:val="00FC3786"/>
    <w:rsid w:val="00FC5DF2"/>
    <w:rsid w:val="00FD3E0B"/>
    <w:rsid w:val="00FD4300"/>
    <w:rsid w:val="00FD46D2"/>
    <w:rsid w:val="00FD4D0C"/>
    <w:rsid w:val="00FD4EF2"/>
    <w:rsid w:val="00FD6C58"/>
    <w:rsid w:val="00FD7E69"/>
    <w:rsid w:val="00FE051E"/>
    <w:rsid w:val="00FE199A"/>
    <w:rsid w:val="00FE2F75"/>
    <w:rsid w:val="00FE3E34"/>
    <w:rsid w:val="00FF0EEA"/>
    <w:rsid w:val="00FF0EFE"/>
    <w:rsid w:val="00FF29E5"/>
    <w:rsid w:val="00FF5CD8"/>
    <w:rsid w:val="00FF682C"/>
    <w:rsid w:val="00FF767C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4536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01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C01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012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C0120"/>
    <w:rPr>
      <w:color w:val="0000FF"/>
      <w:u w:val="single"/>
    </w:rPr>
  </w:style>
  <w:style w:type="character" w:styleId="FollowedHyperlink">
    <w:name w:val="FollowedHyperlink"/>
    <w:basedOn w:val="DefaultParagraphFont"/>
    <w:rsid w:val="00EC0120"/>
    <w:rPr>
      <w:color w:val="800080"/>
      <w:u w:val="single"/>
    </w:rPr>
  </w:style>
  <w:style w:type="paragraph" w:styleId="BalloonText">
    <w:name w:val="Balloon Text"/>
    <w:basedOn w:val="Normal"/>
    <w:semiHidden/>
    <w:rsid w:val="007A04AC"/>
    <w:rPr>
      <w:rFonts w:ascii="Tahoma" w:hAnsi="Tahoma" w:cs="Tahoma"/>
      <w:sz w:val="16"/>
      <w:szCs w:val="16"/>
    </w:rPr>
  </w:style>
  <w:style w:type="character" w:customStyle="1" w:styleId="static2">
    <w:name w:val="static2"/>
    <w:basedOn w:val="DefaultParagraphFont"/>
    <w:rsid w:val="00F02147"/>
    <w:rPr>
      <w:vanish w:val="0"/>
      <w:webHidden w:val="0"/>
      <w:sz w:val="24"/>
      <w:szCs w:val="24"/>
      <w:shd w:val="clear" w:color="auto" w:fill="FFFFFF"/>
      <w:specVanish w:val="0"/>
    </w:rPr>
  </w:style>
  <w:style w:type="character" w:customStyle="1" w:styleId="static3">
    <w:name w:val="static3"/>
    <w:basedOn w:val="DefaultParagraphFont"/>
    <w:rsid w:val="006371C9"/>
    <w:rPr>
      <w:vanish w:val="0"/>
      <w:webHidden w:val="0"/>
      <w:sz w:val="24"/>
      <w:szCs w:val="24"/>
      <w:bdr w:val="single" w:sz="12" w:space="0" w:color="EDF2F6" w:frame="1"/>
      <w:shd w:val="clear" w:color="auto" w:fill="FFFFFF"/>
      <w:specVanish w:val="0"/>
    </w:rPr>
  </w:style>
  <w:style w:type="character" w:customStyle="1" w:styleId="static4">
    <w:name w:val="static4"/>
    <w:basedOn w:val="DefaultParagraphFont"/>
    <w:rsid w:val="002267F2"/>
    <w:rPr>
      <w:vanish w:val="0"/>
      <w:webHidden w:val="0"/>
      <w:sz w:val="24"/>
      <w:szCs w:val="24"/>
      <w:bdr w:val="single" w:sz="12" w:space="0" w:color="DDDDDD" w:frame="1"/>
      <w:shd w:val="clear" w:color="auto" w:fill="FFFFFF"/>
      <w:specVanish w:val="0"/>
    </w:rPr>
  </w:style>
  <w:style w:type="character" w:customStyle="1" w:styleId="HeaderChar">
    <w:name w:val="Header Char"/>
    <w:basedOn w:val="DefaultParagraphFont"/>
    <w:link w:val="Header"/>
    <w:rsid w:val="001D63E2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F0EFE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EFE"/>
    <w:rPr>
      <w:rFonts w:ascii="Consolas" w:eastAsiaTheme="minorHAnsi" w:hAnsi="Consolas" w:cstheme="minorBidi"/>
      <w:sz w:val="21"/>
      <w:szCs w:val="21"/>
    </w:rPr>
  </w:style>
  <w:style w:type="character" w:customStyle="1" w:styleId="static">
    <w:name w:val="static"/>
    <w:basedOn w:val="DefaultParagraphFont"/>
    <w:rsid w:val="00304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01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C01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012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C0120"/>
    <w:rPr>
      <w:color w:val="0000FF"/>
      <w:u w:val="single"/>
    </w:rPr>
  </w:style>
  <w:style w:type="character" w:styleId="FollowedHyperlink">
    <w:name w:val="FollowedHyperlink"/>
    <w:basedOn w:val="DefaultParagraphFont"/>
    <w:rsid w:val="00EC0120"/>
    <w:rPr>
      <w:color w:val="800080"/>
      <w:u w:val="single"/>
    </w:rPr>
  </w:style>
  <w:style w:type="paragraph" w:styleId="BalloonText">
    <w:name w:val="Balloon Text"/>
    <w:basedOn w:val="Normal"/>
    <w:semiHidden/>
    <w:rsid w:val="007A04AC"/>
    <w:rPr>
      <w:rFonts w:ascii="Tahoma" w:hAnsi="Tahoma" w:cs="Tahoma"/>
      <w:sz w:val="16"/>
      <w:szCs w:val="16"/>
    </w:rPr>
  </w:style>
  <w:style w:type="character" w:customStyle="1" w:styleId="static2">
    <w:name w:val="static2"/>
    <w:basedOn w:val="DefaultParagraphFont"/>
    <w:rsid w:val="00F02147"/>
    <w:rPr>
      <w:vanish w:val="0"/>
      <w:webHidden w:val="0"/>
      <w:sz w:val="24"/>
      <w:szCs w:val="24"/>
      <w:shd w:val="clear" w:color="auto" w:fill="FFFFFF"/>
      <w:specVanish w:val="0"/>
    </w:rPr>
  </w:style>
  <w:style w:type="character" w:customStyle="1" w:styleId="static3">
    <w:name w:val="static3"/>
    <w:basedOn w:val="DefaultParagraphFont"/>
    <w:rsid w:val="006371C9"/>
    <w:rPr>
      <w:vanish w:val="0"/>
      <w:webHidden w:val="0"/>
      <w:sz w:val="24"/>
      <w:szCs w:val="24"/>
      <w:bdr w:val="single" w:sz="12" w:space="0" w:color="EDF2F6" w:frame="1"/>
      <w:shd w:val="clear" w:color="auto" w:fill="FFFFFF"/>
      <w:specVanish w:val="0"/>
    </w:rPr>
  </w:style>
  <w:style w:type="character" w:customStyle="1" w:styleId="static4">
    <w:name w:val="static4"/>
    <w:basedOn w:val="DefaultParagraphFont"/>
    <w:rsid w:val="002267F2"/>
    <w:rPr>
      <w:vanish w:val="0"/>
      <w:webHidden w:val="0"/>
      <w:sz w:val="24"/>
      <w:szCs w:val="24"/>
      <w:bdr w:val="single" w:sz="12" w:space="0" w:color="DDDDDD" w:frame="1"/>
      <w:shd w:val="clear" w:color="auto" w:fill="FFFFFF"/>
      <w:specVanish w:val="0"/>
    </w:rPr>
  </w:style>
  <w:style w:type="character" w:customStyle="1" w:styleId="HeaderChar">
    <w:name w:val="Header Char"/>
    <w:basedOn w:val="DefaultParagraphFont"/>
    <w:link w:val="Header"/>
    <w:rsid w:val="001D63E2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F0EFE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EFE"/>
    <w:rPr>
      <w:rFonts w:ascii="Consolas" w:eastAsiaTheme="minorHAnsi" w:hAnsi="Consolas" w:cstheme="minorBidi"/>
      <w:sz w:val="21"/>
      <w:szCs w:val="21"/>
    </w:rPr>
  </w:style>
  <w:style w:type="character" w:customStyle="1" w:styleId="static">
    <w:name w:val="static"/>
    <w:basedOn w:val="DefaultParagraphFont"/>
    <w:rsid w:val="0030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148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097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59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51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26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617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4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ydstie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umina@purdue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kewalsh@purdue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o@purdue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soffice\template\SAO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SAO Letterhead</Template>
  <TotalTime>0</TotalTime>
  <Pages>1</Pages>
  <Words>46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581</CharactersWithSpaces>
  <SharedDoc>false</SharedDoc>
  <HLinks>
    <vt:vector size="12" baseType="variant">
      <vt:variant>
        <vt:i4>4391034</vt:i4>
      </vt:variant>
      <vt:variant>
        <vt:i4>0</vt:i4>
      </vt:variant>
      <vt:variant>
        <vt:i4>0</vt:i4>
      </vt:variant>
      <vt:variant>
        <vt:i4>5</vt:i4>
      </vt:variant>
      <vt:variant>
        <vt:lpwstr>mailto:sao@purdue.edu</vt:lpwstr>
      </vt:variant>
      <vt:variant>
        <vt:lpwstr/>
      </vt:variant>
      <vt:variant>
        <vt:i4>7667727</vt:i4>
      </vt:variant>
      <vt:variant>
        <vt:i4>-1</vt:i4>
      </vt:variant>
      <vt:variant>
        <vt:i4>1026</vt:i4>
      </vt:variant>
      <vt:variant>
        <vt:i4>1</vt:i4>
      </vt:variant>
      <vt:variant>
        <vt:lpwstr>cid:image004.gif@01C86E51.C6D20C80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Senora L. Eldridge-Vanaman</dc:creator>
  <cp:lastModifiedBy>Jones, Colleen Michelle</cp:lastModifiedBy>
  <cp:revision>3</cp:revision>
  <cp:lastPrinted>2013-09-06T17:53:00Z</cp:lastPrinted>
  <dcterms:created xsi:type="dcterms:W3CDTF">2013-11-13T19:00:00Z</dcterms:created>
  <dcterms:modified xsi:type="dcterms:W3CDTF">2013-11-13T19:00:00Z</dcterms:modified>
</cp:coreProperties>
</file>